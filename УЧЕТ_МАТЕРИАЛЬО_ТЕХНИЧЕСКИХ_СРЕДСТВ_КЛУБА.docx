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21715" w14:textId="77777777" w:rsidR="00950248" w:rsidRPr="00E96878" w:rsidRDefault="00950248" w:rsidP="00950248">
      <w:pPr>
        <w:jc w:val="center"/>
        <w:rPr>
          <w:sz w:val="28"/>
          <w:szCs w:val="28"/>
        </w:rPr>
      </w:pPr>
      <w:r w:rsidRPr="00E96878">
        <w:rPr>
          <w:sz w:val="28"/>
          <w:szCs w:val="28"/>
        </w:rPr>
        <w:t>УЧЕТ МАТЕРИАЛЬО ТЕХНИЧЕСКИХ СРЕДСТВ КЛУБА «ГОЛУБАЯ УСТРИЦА»</w:t>
      </w:r>
    </w:p>
    <w:p w14:paraId="7C8C3DFE" w14:textId="77777777" w:rsidR="00950248" w:rsidRPr="00E96878" w:rsidRDefault="00950248" w:rsidP="00950248">
      <w:pPr>
        <w:rPr>
          <w:sz w:val="24"/>
          <w:szCs w:val="24"/>
        </w:rPr>
      </w:pPr>
      <w:r w:rsidRPr="00E96878">
        <w:rPr>
          <w:b/>
          <w:bCs/>
          <w:sz w:val="28"/>
          <w:szCs w:val="28"/>
        </w:rPr>
        <w:t>Основные блоки</w:t>
      </w:r>
      <w:r w:rsidRPr="00E96878">
        <w:rPr>
          <w:sz w:val="28"/>
          <w:szCs w:val="28"/>
        </w:rPr>
        <w:t xml:space="preserve"> </w:t>
      </w:r>
      <w:r w:rsidRPr="00E96878">
        <w:rPr>
          <w:sz w:val="28"/>
          <w:szCs w:val="28"/>
        </w:rPr>
        <w:br/>
      </w:r>
      <w:r w:rsidRPr="00E96878">
        <w:rPr>
          <w:sz w:val="24"/>
          <w:szCs w:val="24"/>
        </w:rPr>
        <w:t xml:space="preserve">- Главный экран с названием клуба и полями для авторизации пользователя. </w:t>
      </w:r>
    </w:p>
    <w:p w14:paraId="2B333069" w14:textId="77777777" w:rsidR="00950248" w:rsidRPr="00E96878" w:rsidRDefault="00950248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(будет 2 поля для логина и пароля</w:t>
      </w:r>
      <w:r w:rsidR="00D54AA6" w:rsidRPr="00E96878">
        <w:rPr>
          <w:sz w:val="24"/>
          <w:szCs w:val="24"/>
        </w:rPr>
        <w:t>,</w:t>
      </w:r>
      <w:r w:rsidRPr="00E96878">
        <w:rPr>
          <w:sz w:val="24"/>
          <w:szCs w:val="24"/>
        </w:rPr>
        <w:t xml:space="preserve"> и кнопка «Войти»)</w:t>
      </w:r>
    </w:p>
    <w:p w14:paraId="3CAC17E0" w14:textId="77777777" w:rsidR="007064BD" w:rsidRPr="00E96878" w:rsidRDefault="00950248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- Вторым блоком будет окно</w:t>
      </w:r>
      <w:r w:rsidR="0016235E" w:rsidRPr="00E96878">
        <w:rPr>
          <w:sz w:val="24"/>
          <w:szCs w:val="24"/>
        </w:rPr>
        <w:t xml:space="preserve"> с кнопками, которые будут показывать разделы</w:t>
      </w:r>
      <w:r w:rsidR="007C1370" w:rsidRPr="00E96878">
        <w:rPr>
          <w:sz w:val="24"/>
          <w:szCs w:val="24"/>
        </w:rPr>
        <w:t xml:space="preserve"> (кнопки находятся слева окна, в виде списка, занимая 25-35% пространства)</w:t>
      </w:r>
      <w:r w:rsidRPr="00E96878">
        <w:rPr>
          <w:sz w:val="24"/>
          <w:szCs w:val="24"/>
        </w:rPr>
        <w:t>: Бар, Рабочий инвентарь, Гримерка.</w:t>
      </w:r>
    </w:p>
    <w:p w14:paraId="65D4FECA" w14:textId="48E687DF" w:rsidR="00950248" w:rsidRPr="00E96878" w:rsidRDefault="007064BD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 xml:space="preserve"> - </w:t>
      </w:r>
      <w:r w:rsidR="0016235E" w:rsidRPr="00E96878">
        <w:rPr>
          <w:sz w:val="24"/>
          <w:szCs w:val="24"/>
        </w:rPr>
        <w:t>В разделах будет появляться информация об инвентаре данного раздела</w:t>
      </w:r>
      <w:r w:rsidR="007C1370" w:rsidRPr="00E96878">
        <w:rPr>
          <w:sz w:val="24"/>
          <w:szCs w:val="24"/>
        </w:rPr>
        <w:t xml:space="preserve"> (Информация должна появляться в окне справа окна, занимая 60% пространства)</w:t>
      </w:r>
      <w:r w:rsidR="0016235E" w:rsidRPr="00E96878">
        <w:rPr>
          <w:sz w:val="24"/>
          <w:szCs w:val="24"/>
        </w:rPr>
        <w:t>.</w:t>
      </w:r>
    </w:p>
    <w:p w14:paraId="373F72A3" w14:textId="1916CBB9" w:rsidR="007329FB" w:rsidRPr="00E96878" w:rsidRDefault="00950248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-</w:t>
      </w:r>
      <w:r w:rsidR="007329FB" w:rsidRPr="00E96878">
        <w:rPr>
          <w:sz w:val="24"/>
          <w:szCs w:val="24"/>
        </w:rPr>
        <w:t xml:space="preserve"> </w:t>
      </w:r>
      <w:r w:rsidR="0016235E" w:rsidRPr="00E96878">
        <w:rPr>
          <w:sz w:val="24"/>
          <w:szCs w:val="24"/>
        </w:rPr>
        <w:t>Также на втором блоке, если роль пользователя будет – «администратор», будет кнопка</w:t>
      </w:r>
      <w:r w:rsidR="007064BD" w:rsidRPr="00E96878">
        <w:rPr>
          <w:sz w:val="24"/>
          <w:szCs w:val="24"/>
        </w:rPr>
        <w:t xml:space="preserve"> (Снизу-справа окна, под разделом с информацией)</w:t>
      </w:r>
      <w:r w:rsidR="0016235E" w:rsidRPr="00E96878">
        <w:rPr>
          <w:sz w:val="24"/>
          <w:szCs w:val="24"/>
        </w:rPr>
        <w:t xml:space="preserve"> «Полный отчет», которая будет открывать третий блок. В нем будет показываться вся информация об инвентаре всех разделов.</w:t>
      </w:r>
    </w:p>
    <w:p w14:paraId="181D963B" w14:textId="77777777" w:rsidR="0016235E" w:rsidRDefault="0016235E" w:rsidP="00950248"/>
    <w:p w14:paraId="4219260E" w14:textId="77777777" w:rsidR="0016235E" w:rsidRPr="00E96878" w:rsidRDefault="0016235E" w:rsidP="00950248">
      <w:pPr>
        <w:rPr>
          <w:b/>
          <w:bCs/>
          <w:sz w:val="28"/>
          <w:szCs w:val="28"/>
        </w:rPr>
      </w:pPr>
      <w:r w:rsidRPr="00E96878">
        <w:rPr>
          <w:b/>
          <w:bCs/>
          <w:sz w:val="28"/>
          <w:szCs w:val="28"/>
        </w:rPr>
        <w:t>Информация</w:t>
      </w:r>
    </w:p>
    <w:p w14:paraId="59D5D202" w14:textId="77777777" w:rsidR="0016235E" w:rsidRPr="00E96878" w:rsidRDefault="0016235E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В разделах будет показываться название предмета инвентаря, дата покупки, цена покупки, количество предметов.</w:t>
      </w:r>
    </w:p>
    <w:p w14:paraId="7AE67848" w14:textId="77777777" w:rsidR="0016235E" w:rsidRPr="00E96878" w:rsidRDefault="0016235E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Так же в углу блока должно показываться Имя пользователя и его Должность.</w:t>
      </w:r>
      <w:r w:rsidR="00D54AA6" w:rsidRPr="00E96878">
        <w:rPr>
          <w:sz w:val="24"/>
          <w:szCs w:val="24"/>
        </w:rPr>
        <w:br/>
      </w:r>
    </w:p>
    <w:p w14:paraId="76A14F06" w14:textId="77777777" w:rsidR="00D54AA6" w:rsidRPr="00E96878" w:rsidRDefault="00D54AA6" w:rsidP="00950248">
      <w:pPr>
        <w:rPr>
          <w:i/>
          <w:iCs/>
          <w:sz w:val="28"/>
          <w:szCs w:val="28"/>
        </w:rPr>
      </w:pPr>
      <w:r w:rsidRPr="00E96878">
        <w:rPr>
          <w:i/>
          <w:iCs/>
          <w:sz w:val="28"/>
          <w:szCs w:val="28"/>
        </w:rPr>
        <w:t xml:space="preserve">Информация о сотруднике должна содержать: </w:t>
      </w:r>
    </w:p>
    <w:p w14:paraId="25619689" w14:textId="1DA884C0" w:rsidR="00D54AA6" w:rsidRPr="00E96878" w:rsidRDefault="00D54AA6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- ФИО</w:t>
      </w:r>
      <w:r w:rsidR="00CD2A74" w:rsidRPr="00E96878">
        <w:rPr>
          <w:sz w:val="24"/>
          <w:szCs w:val="24"/>
        </w:rPr>
        <w:t>;</w:t>
      </w:r>
    </w:p>
    <w:p w14:paraId="2BD8DB44" w14:textId="0B5A2E22" w:rsidR="00D54AA6" w:rsidRPr="00E96878" w:rsidRDefault="00D54AA6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- фотография</w:t>
      </w:r>
      <w:r w:rsidR="00CD2A74" w:rsidRPr="00E96878">
        <w:rPr>
          <w:sz w:val="24"/>
          <w:szCs w:val="24"/>
        </w:rPr>
        <w:t>;</w:t>
      </w:r>
    </w:p>
    <w:p w14:paraId="39607CD8" w14:textId="230ED6FB" w:rsidR="00D54AA6" w:rsidRPr="00E96878" w:rsidRDefault="00D54AA6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- название должности</w:t>
      </w:r>
      <w:r w:rsidR="00CD2A74" w:rsidRPr="00E96878">
        <w:rPr>
          <w:sz w:val="24"/>
          <w:szCs w:val="24"/>
        </w:rPr>
        <w:t>;</w:t>
      </w:r>
    </w:p>
    <w:p w14:paraId="45A24CB3" w14:textId="5FDC5752" w:rsidR="00D54AA6" w:rsidRPr="00E96878" w:rsidRDefault="00D54AA6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- дату рождения</w:t>
      </w:r>
      <w:r w:rsidR="00CD2A74" w:rsidRPr="00E96878">
        <w:rPr>
          <w:sz w:val="24"/>
          <w:szCs w:val="24"/>
        </w:rPr>
        <w:t>;</w:t>
      </w:r>
    </w:p>
    <w:p w14:paraId="7E654DE2" w14:textId="411BBADC" w:rsidR="00D54AA6" w:rsidRPr="00E96878" w:rsidRDefault="00D54AA6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- пол</w:t>
      </w:r>
      <w:r w:rsidR="00CD2A74" w:rsidRPr="00E96878">
        <w:rPr>
          <w:sz w:val="24"/>
          <w:szCs w:val="24"/>
        </w:rPr>
        <w:t>;</w:t>
      </w:r>
    </w:p>
    <w:p w14:paraId="0F69D5A9" w14:textId="548D0593" w:rsidR="00D54AA6" w:rsidRPr="00E96878" w:rsidRDefault="00D54AA6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- город</w:t>
      </w:r>
      <w:r w:rsidR="00CD2A74" w:rsidRPr="00E96878">
        <w:rPr>
          <w:sz w:val="24"/>
          <w:szCs w:val="24"/>
        </w:rPr>
        <w:t>;</w:t>
      </w:r>
    </w:p>
    <w:p w14:paraId="6A365FED" w14:textId="5248F933" w:rsidR="00D54AA6" w:rsidRPr="00E96878" w:rsidRDefault="00D54AA6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- Серию и номер паспорта</w:t>
      </w:r>
      <w:r w:rsidR="00CD2A74" w:rsidRPr="00E96878">
        <w:rPr>
          <w:sz w:val="24"/>
          <w:szCs w:val="24"/>
        </w:rPr>
        <w:t>;</w:t>
      </w:r>
    </w:p>
    <w:p w14:paraId="430AF564" w14:textId="0123B7A6" w:rsidR="00D54AA6" w:rsidRPr="00E96878" w:rsidRDefault="00D54AA6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- электронную почту</w:t>
      </w:r>
      <w:r w:rsidR="00CD2A74" w:rsidRPr="00E96878">
        <w:rPr>
          <w:sz w:val="24"/>
          <w:szCs w:val="24"/>
        </w:rPr>
        <w:t>;</w:t>
      </w:r>
    </w:p>
    <w:p w14:paraId="1674E58E" w14:textId="73EDB41D" w:rsidR="00D54AA6" w:rsidRPr="00E96878" w:rsidRDefault="00D54AA6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- номер телефона</w:t>
      </w:r>
      <w:r w:rsidR="00CD2A74" w:rsidRPr="00E96878">
        <w:rPr>
          <w:sz w:val="24"/>
          <w:szCs w:val="24"/>
        </w:rPr>
        <w:t>;</w:t>
      </w:r>
    </w:p>
    <w:p w14:paraId="1EADA7FA" w14:textId="77777777" w:rsidR="007064BD" w:rsidRDefault="007064BD" w:rsidP="00950248"/>
    <w:p w14:paraId="060FA03D" w14:textId="77777777" w:rsidR="00CD2A74" w:rsidRPr="00E96878" w:rsidRDefault="007064BD" w:rsidP="00950248">
      <w:pPr>
        <w:rPr>
          <w:i/>
          <w:iCs/>
          <w:sz w:val="28"/>
          <w:szCs w:val="28"/>
        </w:rPr>
      </w:pPr>
      <w:r w:rsidRPr="00E96878">
        <w:rPr>
          <w:i/>
          <w:iCs/>
          <w:sz w:val="28"/>
          <w:szCs w:val="28"/>
        </w:rPr>
        <w:t>Информация о предмете инвентаря должна содержать:</w:t>
      </w:r>
    </w:p>
    <w:p w14:paraId="3016FEFE" w14:textId="2ABEC73A" w:rsidR="00CD2A74" w:rsidRPr="00E96878" w:rsidRDefault="00CD2A74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- Название предмета;</w:t>
      </w:r>
    </w:p>
    <w:p w14:paraId="1887AA01" w14:textId="5F723A2C" w:rsidR="00CD2A74" w:rsidRPr="00E96878" w:rsidRDefault="00CD2A74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- Его цена;</w:t>
      </w:r>
    </w:p>
    <w:p w14:paraId="0100C275" w14:textId="4EBA62EF" w:rsidR="00CD2A74" w:rsidRPr="00E96878" w:rsidRDefault="00CD2A74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lastRenderedPageBreak/>
        <w:t>- Дата его покупки;</w:t>
      </w:r>
    </w:p>
    <w:p w14:paraId="0E516160" w14:textId="08B0F3BA" w:rsidR="00CD2A74" w:rsidRPr="00E96878" w:rsidRDefault="00CD2A74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- Количество имеющегося предмета;</w:t>
      </w:r>
    </w:p>
    <w:p w14:paraId="0782E5D0" w14:textId="03C60DAC" w:rsidR="00CD2A74" w:rsidRPr="00E96878" w:rsidRDefault="00CD2A74" w:rsidP="00950248">
      <w:pPr>
        <w:rPr>
          <w:sz w:val="24"/>
          <w:szCs w:val="24"/>
        </w:rPr>
      </w:pPr>
    </w:p>
    <w:p w14:paraId="60073B6D" w14:textId="77777777" w:rsidR="00CD2A74" w:rsidRDefault="00CD2A74" w:rsidP="00950248"/>
    <w:p w14:paraId="54E22210" w14:textId="43B71BBA" w:rsidR="00CD2A74" w:rsidRPr="00E96878" w:rsidRDefault="00CD2A74" w:rsidP="00950248">
      <w:pPr>
        <w:rPr>
          <w:i/>
          <w:iCs/>
          <w:sz w:val="28"/>
          <w:szCs w:val="28"/>
        </w:rPr>
      </w:pPr>
      <w:r w:rsidRPr="00E96878">
        <w:rPr>
          <w:i/>
          <w:iCs/>
          <w:sz w:val="28"/>
          <w:szCs w:val="28"/>
        </w:rPr>
        <w:t>Возможная дополнительная информация о предмете инвентаря:</w:t>
      </w:r>
    </w:p>
    <w:p w14:paraId="62AF8D21" w14:textId="1D27A611" w:rsidR="00CD2A74" w:rsidRPr="00E96878" w:rsidRDefault="00CD2A74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- На предметах униформы должно быть записано, какому сотруднику она выдана;</w:t>
      </w:r>
    </w:p>
    <w:p w14:paraId="151AA0FC" w14:textId="57361C39" w:rsidR="00CD2A74" w:rsidRPr="00E96878" w:rsidRDefault="00E96878" w:rsidP="00950248">
      <w:pPr>
        <w:rPr>
          <w:sz w:val="24"/>
          <w:szCs w:val="24"/>
        </w:rPr>
      </w:pPr>
      <w:r w:rsidRPr="00E96878">
        <w:rPr>
          <w:sz w:val="24"/>
          <w:szCs w:val="24"/>
        </w:rPr>
        <w:t>- На предметах, подлежащих продаже посетителям, должна стоять цена продажи;</w:t>
      </w:r>
      <w:bookmarkStart w:id="0" w:name="_GoBack"/>
      <w:bookmarkEnd w:id="0"/>
    </w:p>
    <w:sectPr w:rsidR="00CD2A74" w:rsidRPr="00E96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FB"/>
    <w:rsid w:val="0016235E"/>
    <w:rsid w:val="007064BD"/>
    <w:rsid w:val="007329FB"/>
    <w:rsid w:val="007C1370"/>
    <w:rsid w:val="00950248"/>
    <w:rsid w:val="00CD2A74"/>
    <w:rsid w:val="00D54AA6"/>
    <w:rsid w:val="00E9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A7A4"/>
  <w15:chartTrackingRefBased/>
  <w15:docId w15:val="{B128D3E0-8872-4468-AA33-B95172A8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23BF0289</Template>
  <TotalTime>122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Петраков Максим Андреевич</dc:creator>
  <cp:keywords/>
  <dc:description/>
  <cp:lastModifiedBy>Петраков Максим Андреевич</cp:lastModifiedBy>
  <cp:revision>3</cp:revision>
  <dcterms:created xsi:type="dcterms:W3CDTF">2022-02-25T05:13:00Z</dcterms:created>
  <dcterms:modified xsi:type="dcterms:W3CDTF">2022-03-01T06:07:00Z</dcterms:modified>
</cp:coreProperties>
</file>