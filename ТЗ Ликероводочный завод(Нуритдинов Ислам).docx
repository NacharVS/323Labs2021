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FB44" w14:textId="5F7454D4" w:rsidR="009B2A04" w:rsidRDefault="009B2A04" w:rsidP="009B2A04">
      <w:pPr>
        <w:jc w:val="center"/>
      </w:pPr>
      <w:r>
        <w:t>Техническое задание</w:t>
      </w:r>
    </w:p>
    <w:p w14:paraId="0CE72BD9" w14:textId="495A82FA" w:rsidR="009B2A04" w:rsidRDefault="009B2A04" w:rsidP="009B2A04">
      <w:pPr>
        <w:jc w:val="center"/>
      </w:pPr>
      <w:r>
        <w:t xml:space="preserve">Разработка приложения </w:t>
      </w:r>
    </w:p>
    <w:p w14:paraId="305F7AC7" w14:textId="6DDD1E8A" w:rsidR="009B2A04" w:rsidRPr="003E4CC8" w:rsidRDefault="003E4CC8" w:rsidP="009B2A04">
      <w:pPr>
        <w:jc w:val="center"/>
        <w:rPr>
          <w:b/>
          <w:bCs/>
        </w:rPr>
      </w:pPr>
      <w:r w:rsidRPr="003E4CC8">
        <w:rPr>
          <w:b/>
          <w:bCs/>
          <w:lang w:val="en-US"/>
        </w:rPr>
        <w:t>“</w:t>
      </w:r>
      <w:r w:rsidR="009B2A04" w:rsidRPr="003E4CC8">
        <w:rPr>
          <w:b/>
          <w:bCs/>
        </w:rPr>
        <w:t>Ликер</w:t>
      </w:r>
      <w:bookmarkStart w:id="0" w:name="_GoBack"/>
      <w:bookmarkEnd w:id="0"/>
      <w:r w:rsidR="009B2A04" w:rsidRPr="003E4CC8">
        <w:rPr>
          <w:b/>
          <w:bCs/>
        </w:rPr>
        <w:t>оводочный завод</w:t>
      </w:r>
      <w:r w:rsidRPr="003E4CC8">
        <w:rPr>
          <w:b/>
          <w:bCs/>
          <w:lang w:val="en-US"/>
        </w:rPr>
        <w:t>”</w:t>
      </w:r>
    </w:p>
    <w:p w14:paraId="7DE42CD8" w14:textId="7C73042C" w:rsidR="009B2A04" w:rsidRPr="00393619" w:rsidRDefault="009B2A04" w:rsidP="009B2A04">
      <w:pPr>
        <w:rPr>
          <w:b/>
          <w:bCs/>
        </w:rPr>
      </w:pPr>
      <w:r w:rsidRPr="00393619">
        <w:rPr>
          <w:b/>
          <w:bCs/>
        </w:rPr>
        <w:t>Основные блоки</w:t>
      </w:r>
      <w:r w:rsidR="00393619">
        <w:rPr>
          <w:b/>
          <w:bCs/>
        </w:rPr>
        <w:t>:</w:t>
      </w:r>
    </w:p>
    <w:p w14:paraId="08CC6F02" w14:textId="740104EB" w:rsidR="009B2A04" w:rsidRDefault="009B2A04" w:rsidP="009B2A04">
      <w:r>
        <w:t>Авторизация</w:t>
      </w:r>
    </w:p>
    <w:p w14:paraId="66269BB0" w14:textId="56B2AF58" w:rsidR="00393619" w:rsidRDefault="00393619" w:rsidP="009B2A04">
      <w:r>
        <w:t>Регистрация</w:t>
      </w:r>
    </w:p>
    <w:p w14:paraId="1FFDAEDE" w14:textId="718BF1FC" w:rsidR="00393619" w:rsidRDefault="00393619" w:rsidP="009B2A04">
      <w:r>
        <w:t>Страница со списком работников</w:t>
      </w:r>
    </w:p>
    <w:p w14:paraId="3233C201" w14:textId="4BBE182F" w:rsidR="009B2A04" w:rsidRDefault="009B2A04" w:rsidP="009B2A04">
      <w:r>
        <w:t>С</w:t>
      </w:r>
      <w:bookmarkStart w:id="1" w:name="_Hlk97277057"/>
      <w:r>
        <w:t xml:space="preserve">траница с расписанием </w:t>
      </w:r>
      <w:r w:rsidR="00393619">
        <w:t xml:space="preserve">времени </w:t>
      </w:r>
      <w:r>
        <w:t>работников</w:t>
      </w:r>
    </w:p>
    <w:bookmarkEnd w:id="1"/>
    <w:p w14:paraId="007D6CA6" w14:textId="3D82B65F" w:rsidR="009B2A04" w:rsidRDefault="009B2A04">
      <w:r>
        <w:t>Страница с информацией</w:t>
      </w:r>
      <w:r w:rsidR="00393619">
        <w:t xml:space="preserve"> об алкогольных изделиях</w:t>
      </w:r>
    </w:p>
    <w:p w14:paraId="26C123B1" w14:textId="2327D6A8" w:rsidR="009B2A04" w:rsidRPr="003E4CC8" w:rsidRDefault="009B2A04">
      <w:pPr>
        <w:rPr>
          <w:b/>
          <w:bCs/>
        </w:rPr>
      </w:pPr>
      <w:r w:rsidRPr="00393619">
        <w:rPr>
          <w:b/>
          <w:bCs/>
        </w:rPr>
        <w:t>Авторизация</w:t>
      </w:r>
    </w:p>
    <w:p w14:paraId="1647130C" w14:textId="70681A93" w:rsidR="009B2A04" w:rsidRDefault="009B2A04">
      <w:r>
        <w:t>При запуске приложения запускается страница с авторизацией. На данной странице будет содержаться поля для ввода пароля и логина и кнопка ввода на свою страницу.</w:t>
      </w:r>
    </w:p>
    <w:p w14:paraId="64D0788E" w14:textId="2DE88753" w:rsidR="003E4CC8" w:rsidRPr="003E4CC8" w:rsidRDefault="003E4CC8">
      <w:pPr>
        <w:rPr>
          <w:b/>
          <w:bCs/>
          <w:i/>
          <w:iCs/>
          <w:color w:val="FF0000"/>
        </w:rPr>
      </w:pPr>
      <w:r w:rsidRPr="003E4CC8">
        <w:rPr>
          <w:b/>
          <w:bCs/>
          <w:i/>
          <w:iCs/>
          <w:color w:val="FF0000"/>
        </w:rPr>
        <w:t>Все будет дорабатываться!!!</w:t>
      </w:r>
    </w:p>
    <w:p w14:paraId="1773AD32" w14:textId="65F1ADA3" w:rsidR="00393619" w:rsidRDefault="00393619"/>
    <w:p w14:paraId="039F4572" w14:textId="6C50BC77" w:rsidR="00393619" w:rsidRPr="00393619" w:rsidRDefault="00393619">
      <w:pPr>
        <w:rPr>
          <w:b/>
          <w:bCs/>
        </w:rPr>
      </w:pPr>
      <w:r w:rsidRPr="00393619">
        <w:rPr>
          <w:b/>
          <w:bCs/>
        </w:rPr>
        <w:t>Регистрация</w:t>
      </w:r>
    </w:p>
    <w:p w14:paraId="705B1D16" w14:textId="1F8D3E77" w:rsidR="00393619" w:rsidRDefault="00393619">
      <w:r>
        <w:t>В случае отсутствия аккаунта можно будет зарегистрироваться как новый пользователь.</w:t>
      </w:r>
    </w:p>
    <w:p w14:paraId="0E345DE1" w14:textId="77777777" w:rsidR="003E4CC8" w:rsidRPr="003E4CC8" w:rsidRDefault="003E4CC8" w:rsidP="003E4CC8">
      <w:pPr>
        <w:rPr>
          <w:b/>
          <w:bCs/>
          <w:i/>
          <w:iCs/>
          <w:color w:val="FF0000"/>
        </w:rPr>
      </w:pPr>
      <w:r w:rsidRPr="003E4CC8">
        <w:rPr>
          <w:b/>
          <w:bCs/>
          <w:i/>
          <w:iCs/>
          <w:color w:val="FF0000"/>
        </w:rPr>
        <w:t>Все будет дорабатываться!!!</w:t>
      </w:r>
    </w:p>
    <w:p w14:paraId="4D061FBD" w14:textId="7EFC64EE" w:rsidR="00393619" w:rsidRDefault="00393619"/>
    <w:p w14:paraId="33B90568" w14:textId="6778EFA4" w:rsidR="00393619" w:rsidRDefault="00393619">
      <w:pPr>
        <w:rPr>
          <w:b/>
          <w:bCs/>
        </w:rPr>
      </w:pPr>
      <w:r w:rsidRPr="00393619">
        <w:rPr>
          <w:b/>
          <w:bCs/>
        </w:rPr>
        <w:t>Страница со списком работников</w:t>
      </w:r>
    </w:p>
    <w:p w14:paraId="258E6595" w14:textId="45831396" w:rsidR="00393619" w:rsidRDefault="00393619">
      <w:r>
        <w:t>При нажатии на кнопку</w:t>
      </w:r>
      <w:r w:rsidR="003E4CC8">
        <w:t>, будет выводиться список работников.</w:t>
      </w:r>
    </w:p>
    <w:p w14:paraId="509335DC" w14:textId="30583FD1" w:rsidR="003E4CC8" w:rsidRDefault="003E4CC8">
      <w:r>
        <w:t>Также. Если выбрать из списка пользователя и нажать на кнопку подробнее, можно будет рассмотреть полную информацию Работнике</w:t>
      </w:r>
    </w:p>
    <w:p w14:paraId="0A024946" w14:textId="77777777" w:rsidR="003E4CC8" w:rsidRPr="003E4CC8" w:rsidRDefault="003E4CC8" w:rsidP="003E4CC8">
      <w:pPr>
        <w:rPr>
          <w:b/>
          <w:bCs/>
          <w:i/>
          <w:iCs/>
          <w:color w:val="FF0000"/>
        </w:rPr>
      </w:pPr>
      <w:r w:rsidRPr="003E4CC8">
        <w:rPr>
          <w:b/>
          <w:bCs/>
          <w:i/>
          <w:iCs/>
          <w:color w:val="FF0000"/>
        </w:rPr>
        <w:t>Все будет дорабатываться!!!</w:t>
      </w:r>
    </w:p>
    <w:p w14:paraId="43B311F5" w14:textId="77777777" w:rsidR="00393619" w:rsidRDefault="00393619"/>
    <w:p w14:paraId="51CCF4A8" w14:textId="5633A6B3" w:rsidR="00393619" w:rsidRPr="00393619" w:rsidRDefault="00393619" w:rsidP="00393619">
      <w:pPr>
        <w:rPr>
          <w:b/>
          <w:bCs/>
        </w:rPr>
      </w:pPr>
      <w:r w:rsidRPr="00393619">
        <w:rPr>
          <w:b/>
          <w:bCs/>
        </w:rPr>
        <w:t>С</w:t>
      </w:r>
      <w:r w:rsidRPr="00393619">
        <w:rPr>
          <w:b/>
          <w:bCs/>
        </w:rPr>
        <w:t xml:space="preserve">траница с расписанием </w:t>
      </w:r>
      <w:r w:rsidRPr="00393619">
        <w:rPr>
          <w:b/>
          <w:bCs/>
        </w:rPr>
        <w:t xml:space="preserve">времени </w:t>
      </w:r>
      <w:r w:rsidRPr="00393619">
        <w:rPr>
          <w:b/>
          <w:bCs/>
        </w:rPr>
        <w:t>работников</w:t>
      </w:r>
    </w:p>
    <w:p w14:paraId="5AC7B284" w14:textId="3BCC4284" w:rsidR="00393619" w:rsidRDefault="00393619">
      <w:r>
        <w:t>Будет выводиться расписание работников, где будет указываться время их начала и конца рабочего дня</w:t>
      </w:r>
      <w:r w:rsidR="003E4CC8">
        <w:t>.</w:t>
      </w:r>
    </w:p>
    <w:p w14:paraId="14C1AF51" w14:textId="77777777" w:rsidR="003E4CC8" w:rsidRPr="003E4CC8" w:rsidRDefault="003E4CC8" w:rsidP="003E4CC8">
      <w:pPr>
        <w:rPr>
          <w:b/>
          <w:bCs/>
          <w:i/>
          <w:iCs/>
          <w:color w:val="FF0000"/>
        </w:rPr>
      </w:pPr>
      <w:r w:rsidRPr="003E4CC8">
        <w:rPr>
          <w:b/>
          <w:bCs/>
          <w:i/>
          <w:iCs/>
          <w:color w:val="FF0000"/>
        </w:rPr>
        <w:t>Все будет дорабатываться!!!</w:t>
      </w:r>
    </w:p>
    <w:p w14:paraId="58AB34F1" w14:textId="77777777" w:rsidR="00393619" w:rsidRDefault="00393619"/>
    <w:p w14:paraId="691BC867" w14:textId="4C4D0292" w:rsidR="00393619" w:rsidRDefault="00393619" w:rsidP="00393619">
      <w:pPr>
        <w:rPr>
          <w:b/>
          <w:bCs/>
        </w:rPr>
      </w:pPr>
      <w:r w:rsidRPr="00393619">
        <w:rPr>
          <w:b/>
          <w:bCs/>
        </w:rPr>
        <w:t>Страница с информацией</w:t>
      </w:r>
      <w:r w:rsidRPr="00393619">
        <w:rPr>
          <w:b/>
          <w:bCs/>
        </w:rPr>
        <w:t xml:space="preserve"> об алкогольных изделиях</w:t>
      </w:r>
    </w:p>
    <w:p w14:paraId="600525A6" w14:textId="7E065F24" w:rsidR="003E4CC8" w:rsidRDefault="003E4CC8" w:rsidP="003E4CC8">
      <w:r>
        <w:t xml:space="preserve">При нажатии на кнопку, будет выводиться список </w:t>
      </w:r>
      <w:r>
        <w:t>всех алкогольных изделий.</w:t>
      </w:r>
    </w:p>
    <w:p w14:paraId="30E58690" w14:textId="64FC48D3" w:rsidR="003E4CC8" w:rsidRDefault="003E4CC8" w:rsidP="003E4CC8">
      <w:r>
        <w:t>Также. Если выбрать из списка пользователя и нажать на кнопку подробнее, можно будет рассмотреть полную информацию Работнике</w:t>
      </w:r>
      <w:r>
        <w:t>.</w:t>
      </w:r>
    </w:p>
    <w:p w14:paraId="041C9745" w14:textId="7D1C41A6" w:rsidR="003E4CC8" w:rsidRPr="003E4CC8" w:rsidRDefault="003E4CC8" w:rsidP="003E4CC8">
      <w:pPr>
        <w:rPr>
          <w:b/>
          <w:bCs/>
          <w:i/>
          <w:iCs/>
          <w:color w:val="FF0000"/>
        </w:rPr>
      </w:pPr>
      <w:r w:rsidRPr="003E4CC8">
        <w:rPr>
          <w:b/>
          <w:bCs/>
          <w:i/>
          <w:iCs/>
          <w:color w:val="FF0000"/>
        </w:rPr>
        <w:t>Все будет дорабатываться!!!</w:t>
      </w:r>
    </w:p>
    <w:p w14:paraId="557CD433" w14:textId="77777777" w:rsidR="003E4CC8" w:rsidRDefault="003E4CC8" w:rsidP="003E4CC8"/>
    <w:p w14:paraId="41687960" w14:textId="77777777" w:rsidR="003E4CC8" w:rsidRDefault="003E4CC8" w:rsidP="00393619">
      <w:pPr>
        <w:rPr>
          <w:b/>
          <w:bCs/>
        </w:rPr>
      </w:pPr>
    </w:p>
    <w:p w14:paraId="51EA1D5A" w14:textId="77777777" w:rsidR="00393619" w:rsidRPr="00393619" w:rsidRDefault="00393619" w:rsidP="00393619">
      <w:pPr>
        <w:rPr>
          <w:b/>
          <w:bCs/>
        </w:rPr>
      </w:pPr>
    </w:p>
    <w:p w14:paraId="7FBBF7BB" w14:textId="69E400D7" w:rsidR="00393619" w:rsidRDefault="00393619"/>
    <w:p w14:paraId="6B0127BF" w14:textId="265EBCF4" w:rsidR="00393619" w:rsidRDefault="00393619"/>
    <w:p w14:paraId="1B83AC24" w14:textId="77777777" w:rsidR="00393619" w:rsidRDefault="00393619"/>
    <w:p w14:paraId="2FD9510C" w14:textId="05111C30" w:rsidR="001301D3" w:rsidRDefault="001301D3"/>
    <w:sectPr w:rsidR="0013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04"/>
    <w:rsid w:val="001301D3"/>
    <w:rsid w:val="00157204"/>
    <w:rsid w:val="00393619"/>
    <w:rsid w:val="003E4CC8"/>
    <w:rsid w:val="009B2A04"/>
    <w:rsid w:val="00F1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1879"/>
  <w15:chartTrackingRefBased/>
  <w15:docId w15:val="{3C7D67F6-ADC3-43A7-AAB0-C8D0FC3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888745E</Template>
  <TotalTime>147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Нуритдинов Ислам Маратович</dc:creator>
  <cp:keywords/>
  <dc:description/>
  <cp:lastModifiedBy>Нуритдинов Ислам Маратович</cp:lastModifiedBy>
  <cp:revision>3</cp:revision>
  <dcterms:created xsi:type="dcterms:W3CDTF">2022-02-25T05:18:00Z</dcterms:created>
  <dcterms:modified xsi:type="dcterms:W3CDTF">2022-03-04T06:21:00Z</dcterms:modified>
</cp:coreProperties>
</file>